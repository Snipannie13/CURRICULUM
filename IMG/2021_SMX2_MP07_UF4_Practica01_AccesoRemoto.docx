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0BA6" w14:textId="0B1901E5" w:rsidR="00447537" w:rsidRDefault="00447537" w:rsidP="0044753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pacing w:val="20"/>
          <w:u w:val="single"/>
          <w:lang w:val="ca-ES"/>
        </w:rPr>
      </w:pPr>
      <w:r>
        <w:rPr>
          <w:rFonts w:ascii="Arial" w:hAnsi="Arial" w:cs="Arial"/>
          <w:b/>
          <w:bCs/>
          <w:spacing w:val="20"/>
          <w:u w:val="single"/>
          <w:lang w:val="ca-ES"/>
        </w:rPr>
        <w:t xml:space="preserve">PRÀCTICA </w:t>
      </w:r>
      <w:r w:rsidR="00DE0D62">
        <w:rPr>
          <w:rFonts w:ascii="Arial" w:hAnsi="Arial" w:cs="Arial"/>
          <w:b/>
          <w:bCs/>
          <w:spacing w:val="20"/>
          <w:u w:val="single"/>
          <w:lang w:val="ca-ES"/>
        </w:rPr>
        <w:t xml:space="preserve">1: </w:t>
      </w:r>
      <w:r w:rsidR="004B35EA">
        <w:rPr>
          <w:rFonts w:ascii="Arial" w:hAnsi="Arial" w:cs="Arial"/>
          <w:b/>
          <w:bCs/>
          <w:spacing w:val="20"/>
          <w:u w:val="single"/>
          <w:lang w:val="ca-ES"/>
        </w:rPr>
        <w:t>Serveis Accés Remot</w:t>
      </w:r>
    </w:p>
    <w:p w14:paraId="34D69721" w14:textId="77777777" w:rsidR="006C7FFD" w:rsidRPr="00D1150B" w:rsidRDefault="006C7FFD" w:rsidP="006C7FFD">
      <w:pPr>
        <w:tabs>
          <w:tab w:val="left" w:pos="2127"/>
          <w:tab w:val="left" w:pos="3969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pacing w:val="20"/>
          <w:sz w:val="12"/>
          <w:szCs w:val="12"/>
          <w:lang w:val="ca-ES"/>
        </w:rPr>
      </w:pPr>
    </w:p>
    <w:p w14:paraId="27708CD5" w14:textId="77777777" w:rsidR="006C7FFD" w:rsidRDefault="00623D59" w:rsidP="00623D59">
      <w:pPr>
        <w:tabs>
          <w:tab w:val="left" w:pos="2127"/>
          <w:tab w:val="left" w:pos="5670"/>
        </w:tabs>
        <w:autoSpaceDE w:val="0"/>
        <w:autoSpaceDN w:val="0"/>
        <w:adjustRightInd w:val="0"/>
        <w:spacing w:line="360" w:lineRule="auto"/>
        <w:rPr>
          <w:rStyle w:val="Hipervnculo"/>
          <w:rFonts w:ascii="Arial" w:hAnsi="Arial" w:cs="Arial"/>
          <w:sz w:val="20"/>
          <w:lang w:val="ca-ES"/>
        </w:rPr>
      </w:pPr>
      <w:r>
        <w:rPr>
          <w:rFonts w:ascii="Arial" w:hAnsi="Arial" w:cs="Arial"/>
          <w:b/>
          <w:bCs/>
          <w:spacing w:val="20"/>
          <w:sz w:val="20"/>
          <w:lang w:val="ca-ES"/>
        </w:rPr>
        <w:t>Professor</w:t>
      </w:r>
      <w:r w:rsidR="006C7FFD" w:rsidRPr="001840E5">
        <w:rPr>
          <w:rFonts w:ascii="Arial" w:hAnsi="Arial" w:cs="Arial"/>
          <w:b/>
          <w:bCs/>
          <w:spacing w:val="20"/>
          <w:sz w:val="20"/>
          <w:lang w:val="ca-ES"/>
        </w:rPr>
        <w:tab/>
      </w:r>
      <w:r w:rsidR="006C7FFD" w:rsidRPr="001840E5">
        <w:rPr>
          <w:rFonts w:ascii="Arial" w:hAnsi="Arial" w:cs="Arial"/>
          <w:sz w:val="20"/>
          <w:lang w:val="ca-ES"/>
        </w:rPr>
        <w:t xml:space="preserve">Pedro </w:t>
      </w:r>
      <w:r>
        <w:rPr>
          <w:rFonts w:ascii="Arial" w:hAnsi="Arial" w:cs="Arial"/>
          <w:sz w:val="20"/>
          <w:lang w:val="ca-ES"/>
        </w:rPr>
        <w:t xml:space="preserve">J. </w:t>
      </w:r>
      <w:r w:rsidR="006C7FFD" w:rsidRPr="001840E5">
        <w:rPr>
          <w:rFonts w:ascii="Arial" w:hAnsi="Arial" w:cs="Arial"/>
          <w:sz w:val="20"/>
          <w:lang w:val="ca-ES"/>
        </w:rPr>
        <w:t>Blanco</w:t>
      </w:r>
      <w:r w:rsidR="006C7FFD" w:rsidRPr="001840E5">
        <w:rPr>
          <w:rFonts w:ascii="Arial" w:hAnsi="Arial" w:cs="Arial"/>
          <w:sz w:val="20"/>
          <w:lang w:val="ca-ES"/>
        </w:rPr>
        <w:tab/>
      </w:r>
      <w:hyperlink r:id="rId8" w:history="1">
        <w:r w:rsidR="006C7FFD" w:rsidRPr="001840E5">
          <w:rPr>
            <w:rStyle w:val="Hipervnculo"/>
            <w:rFonts w:ascii="Arial" w:hAnsi="Arial" w:cs="Arial"/>
            <w:sz w:val="20"/>
            <w:lang w:val="ca-ES"/>
          </w:rPr>
          <w:t>pedro.blanco@fje.edu</w:t>
        </w:r>
      </w:hyperlink>
    </w:p>
    <w:p w14:paraId="23D77D11" w14:textId="77777777" w:rsidR="00623D59" w:rsidRPr="001840E5" w:rsidRDefault="00623D59" w:rsidP="006C7FFD">
      <w:pPr>
        <w:tabs>
          <w:tab w:val="left" w:pos="2127"/>
          <w:tab w:val="left" w:pos="3969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0"/>
          <w:lang w:val="ca-ES"/>
        </w:rPr>
      </w:pPr>
    </w:p>
    <w:p w14:paraId="1CE5C16B" w14:textId="77777777" w:rsidR="00447537" w:rsidRPr="001840E5" w:rsidRDefault="00447537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 w:rsidRPr="001840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Objectiu de la pràctica</w:t>
      </w:r>
    </w:p>
    <w:p w14:paraId="3539E599" w14:textId="09BCBB6D" w:rsidR="00447537" w:rsidRPr="001840E5" w:rsidRDefault="00447537" w:rsidP="00447537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1840E5">
        <w:rPr>
          <w:rFonts w:ascii="Arial" w:hAnsi="Arial" w:cs="Arial"/>
          <w:sz w:val="20"/>
          <w:lang w:val="ca-ES"/>
        </w:rPr>
        <w:t xml:space="preserve">Conèixer </w:t>
      </w:r>
      <w:r w:rsidR="004B35EA">
        <w:rPr>
          <w:rFonts w:ascii="Arial" w:hAnsi="Arial" w:cs="Arial"/>
          <w:sz w:val="20"/>
          <w:lang w:val="ca-ES"/>
        </w:rPr>
        <w:t>diferents protocols i eines d’accés remot</w:t>
      </w:r>
    </w:p>
    <w:p w14:paraId="0929F7DD" w14:textId="01E7EB82" w:rsidR="00623D59" w:rsidRPr="00623D59" w:rsidRDefault="00623D59" w:rsidP="00623D59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623D59">
        <w:rPr>
          <w:rFonts w:ascii="Arial" w:hAnsi="Arial" w:cs="Arial"/>
          <w:sz w:val="20"/>
          <w:lang w:val="ca-ES"/>
        </w:rPr>
        <w:t>C</w:t>
      </w:r>
      <w:r w:rsidR="003F1274">
        <w:rPr>
          <w:rFonts w:ascii="Arial" w:hAnsi="Arial" w:cs="Arial"/>
          <w:sz w:val="20"/>
          <w:lang w:val="ca-ES"/>
        </w:rPr>
        <w:t xml:space="preserve">onèixer </w:t>
      </w:r>
      <w:r w:rsidR="007E3F46">
        <w:rPr>
          <w:rFonts w:ascii="Arial" w:hAnsi="Arial" w:cs="Arial"/>
          <w:sz w:val="20"/>
          <w:lang w:val="ca-ES"/>
        </w:rPr>
        <w:t xml:space="preserve">la seguretat </w:t>
      </w:r>
      <w:r w:rsidR="004B35EA">
        <w:rPr>
          <w:rFonts w:ascii="Arial" w:hAnsi="Arial" w:cs="Arial"/>
          <w:sz w:val="20"/>
          <w:lang w:val="ca-ES"/>
        </w:rPr>
        <w:t>d’aquestes eines</w:t>
      </w:r>
    </w:p>
    <w:p w14:paraId="0C4ECD10" w14:textId="0F4CAA21" w:rsidR="003F1274" w:rsidRDefault="003F1274" w:rsidP="003F1274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623D59">
        <w:rPr>
          <w:rFonts w:ascii="Arial" w:hAnsi="Arial" w:cs="Arial"/>
          <w:sz w:val="20"/>
          <w:lang w:val="ca-ES"/>
        </w:rPr>
        <w:t>C</w:t>
      </w:r>
      <w:r>
        <w:rPr>
          <w:rFonts w:ascii="Arial" w:hAnsi="Arial" w:cs="Arial"/>
          <w:sz w:val="20"/>
          <w:lang w:val="ca-ES"/>
        </w:rPr>
        <w:t xml:space="preserve">onèixer </w:t>
      </w:r>
      <w:r w:rsidR="007E3F46">
        <w:rPr>
          <w:rFonts w:ascii="Arial" w:hAnsi="Arial" w:cs="Arial"/>
          <w:sz w:val="20"/>
          <w:lang w:val="ca-ES"/>
        </w:rPr>
        <w:t xml:space="preserve">els tipus d’informació </w:t>
      </w:r>
      <w:r w:rsidR="004B35EA">
        <w:rPr>
          <w:rFonts w:ascii="Arial" w:hAnsi="Arial" w:cs="Arial"/>
          <w:sz w:val="20"/>
          <w:lang w:val="ca-ES"/>
        </w:rPr>
        <w:t>que es pot transmetre</w:t>
      </w:r>
    </w:p>
    <w:p w14:paraId="043794BC" w14:textId="727E4655" w:rsidR="000F77AC" w:rsidRPr="00623D59" w:rsidRDefault="007E3F46" w:rsidP="003F1274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Conèixer </w:t>
      </w:r>
      <w:r w:rsidR="004B35EA">
        <w:rPr>
          <w:rFonts w:ascii="Arial" w:hAnsi="Arial" w:cs="Arial"/>
          <w:sz w:val="20"/>
          <w:lang w:val="ca-ES"/>
        </w:rPr>
        <w:t>les diferencies entre client i servidor d’aquestes eines.</w:t>
      </w:r>
    </w:p>
    <w:p w14:paraId="465B1C30" w14:textId="77777777" w:rsidR="00751FBD" w:rsidRDefault="00751FBD" w:rsidP="006C7FF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305543A4" w14:textId="77777777" w:rsidR="006C7FFD" w:rsidRPr="001840E5" w:rsidRDefault="006C7FFD" w:rsidP="006C7FF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 w:rsidRPr="001840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Materials</w:t>
      </w:r>
    </w:p>
    <w:p w14:paraId="5210BB20" w14:textId="77777777" w:rsidR="006C7FFD" w:rsidRPr="001840E5" w:rsidRDefault="00447537" w:rsidP="006C7FF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1840E5">
        <w:rPr>
          <w:rFonts w:ascii="Arial" w:hAnsi="Arial" w:cs="Arial"/>
          <w:sz w:val="20"/>
          <w:lang w:val="ca-ES"/>
        </w:rPr>
        <w:t>Ordinador</w:t>
      </w:r>
      <w:r w:rsidR="00623D59">
        <w:rPr>
          <w:rFonts w:ascii="Arial" w:hAnsi="Arial" w:cs="Arial"/>
          <w:sz w:val="20"/>
          <w:lang w:val="ca-ES"/>
        </w:rPr>
        <w:t xml:space="preserve"> portàtil.</w:t>
      </w:r>
    </w:p>
    <w:p w14:paraId="66E79E94" w14:textId="469F2322" w:rsidR="006C7FFD" w:rsidRPr="001840E5" w:rsidRDefault="00447537" w:rsidP="006C7FF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 w:rsidRPr="001840E5">
        <w:rPr>
          <w:rFonts w:ascii="Arial" w:hAnsi="Arial" w:cs="Arial"/>
          <w:sz w:val="20"/>
          <w:lang w:val="ca-ES"/>
        </w:rPr>
        <w:t>Apunts del professor</w:t>
      </w:r>
      <w:r w:rsidR="003F1274">
        <w:rPr>
          <w:rFonts w:ascii="Arial" w:hAnsi="Arial" w:cs="Arial"/>
          <w:sz w:val="20"/>
          <w:lang w:val="ca-ES"/>
        </w:rPr>
        <w:t>.</w:t>
      </w:r>
    </w:p>
    <w:p w14:paraId="5EBB7971" w14:textId="77777777" w:rsidR="00751FBD" w:rsidRDefault="00751FBD" w:rsidP="00623D59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592ED08C" w14:textId="77777777" w:rsidR="00751FBD" w:rsidRDefault="00623D59" w:rsidP="00623D59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lang w:val="ca-ES"/>
        </w:rPr>
      </w:pPr>
      <w:r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Durada de la pràctica</w:t>
      </w:r>
    </w:p>
    <w:p w14:paraId="7403654C" w14:textId="78879199" w:rsidR="00623D59" w:rsidRPr="00751FBD" w:rsidRDefault="004B35EA" w:rsidP="00751FBD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8</w:t>
      </w:r>
      <w:r w:rsidR="00623D59" w:rsidRPr="00751FBD">
        <w:rPr>
          <w:rFonts w:ascii="Arial" w:hAnsi="Arial" w:cs="Arial"/>
          <w:sz w:val="20"/>
          <w:lang w:val="ca-ES"/>
        </w:rPr>
        <w:t>h.</w:t>
      </w:r>
      <w:r w:rsidR="00751FBD">
        <w:rPr>
          <w:rFonts w:ascii="Arial" w:hAnsi="Arial" w:cs="Arial"/>
          <w:sz w:val="20"/>
          <w:lang w:val="ca-ES"/>
        </w:rPr>
        <w:t xml:space="preserve"> </w:t>
      </w:r>
      <w:r w:rsidR="003F1274">
        <w:rPr>
          <w:rFonts w:ascii="Arial" w:hAnsi="Arial" w:cs="Arial"/>
          <w:sz w:val="20"/>
          <w:lang w:val="ca-ES"/>
        </w:rPr>
        <w:t>Pràctica individual.</w:t>
      </w:r>
    </w:p>
    <w:p w14:paraId="4151F7AA" w14:textId="77777777" w:rsidR="00751FBD" w:rsidRDefault="00751FBD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</w:p>
    <w:p w14:paraId="009713B2" w14:textId="77777777" w:rsidR="00447537" w:rsidRPr="00751FBD" w:rsidRDefault="00751FBD" w:rsidP="00447537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lang w:val="ca-ES"/>
        </w:rPr>
      </w:pPr>
      <w:r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Instruccions</w:t>
      </w:r>
      <w:r w:rsidR="00447537" w:rsidRPr="001840E5">
        <w:rPr>
          <w:rFonts w:ascii="Arial" w:hAnsi="Arial" w:cs="Arial"/>
          <w:b/>
          <w:bCs/>
          <w:spacing w:val="20"/>
          <w:sz w:val="20"/>
          <w:u w:val="single"/>
          <w:lang w:val="ca-ES"/>
        </w:rPr>
        <w:t xml:space="preserve"> de la </w:t>
      </w:r>
      <w:r>
        <w:rPr>
          <w:rFonts w:ascii="Arial" w:hAnsi="Arial" w:cs="Arial"/>
          <w:b/>
          <w:bCs/>
          <w:spacing w:val="20"/>
          <w:sz w:val="20"/>
          <w:u w:val="single"/>
          <w:lang w:val="ca-ES"/>
        </w:rPr>
        <w:t>pràctica</w:t>
      </w:r>
    </w:p>
    <w:p w14:paraId="3EDB4C76" w14:textId="6300B2A7" w:rsidR="00751FBD" w:rsidRPr="001840E5" w:rsidRDefault="00447537" w:rsidP="007E3F46">
      <w:pPr>
        <w:widowControl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lang w:val="ca-ES"/>
        </w:rPr>
      </w:pPr>
      <w:r w:rsidRPr="001840E5">
        <w:rPr>
          <w:rFonts w:ascii="Arial" w:hAnsi="Arial" w:cs="Arial"/>
          <w:sz w:val="20"/>
          <w:lang w:val="ca-ES"/>
        </w:rPr>
        <w:t xml:space="preserve">Buscar informació sobre les característiques </w:t>
      </w:r>
      <w:r w:rsidR="007E3F46">
        <w:rPr>
          <w:rFonts w:ascii="Arial" w:hAnsi="Arial" w:cs="Arial"/>
          <w:sz w:val="20"/>
          <w:lang w:val="ca-ES"/>
        </w:rPr>
        <w:t xml:space="preserve">dels </w:t>
      </w:r>
      <w:r w:rsidR="000C3E2C">
        <w:rPr>
          <w:rFonts w:ascii="Arial" w:hAnsi="Arial" w:cs="Arial"/>
          <w:sz w:val="20"/>
          <w:lang w:val="ca-ES"/>
        </w:rPr>
        <w:t>protocols esmentats d’aquesta pràctica.</w:t>
      </w:r>
      <w:r w:rsidR="00623D59">
        <w:rPr>
          <w:rFonts w:ascii="Arial" w:hAnsi="Arial" w:cs="Arial"/>
          <w:sz w:val="20"/>
          <w:lang w:val="ca-ES"/>
        </w:rPr>
        <w:t xml:space="preserve">. </w:t>
      </w:r>
      <w:r w:rsidR="00751FBD">
        <w:rPr>
          <w:rFonts w:ascii="Arial" w:hAnsi="Arial" w:cs="Arial"/>
          <w:sz w:val="20"/>
          <w:lang w:val="ca-ES"/>
        </w:rPr>
        <w:t>T</w:t>
      </w:r>
      <w:r w:rsidR="00751FBD" w:rsidRPr="001840E5">
        <w:rPr>
          <w:rFonts w:ascii="Arial" w:hAnsi="Arial" w:cs="Arial"/>
          <w:sz w:val="20"/>
          <w:lang w:val="ca-ES"/>
        </w:rPr>
        <w:t xml:space="preserve">ota aquesta informació </w:t>
      </w:r>
      <w:r w:rsidR="00751FBD">
        <w:rPr>
          <w:rFonts w:ascii="Arial" w:hAnsi="Arial" w:cs="Arial"/>
          <w:sz w:val="20"/>
          <w:lang w:val="ca-ES"/>
        </w:rPr>
        <w:t xml:space="preserve">es recollirà </w:t>
      </w:r>
      <w:r w:rsidR="00751FBD" w:rsidRPr="001840E5">
        <w:rPr>
          <w:rFonts w:ascii="Arial" w:hAnsi="Arial" w:cs="Arial"/>
          <w:sz w:val="20"/>
          <w:lang w:val="ca-ES"/>
        </w:rPr>
        <w:t xml:space="preserve">en un document Word, tot seguint les instruccions de contingut i presentació comentades a l’aula i lliurar el treball dins el terminis establerts. </w:t>
      </w:r>
    </w:p>
    <w:p w14:paraId="7E111891" w14:textId="77777777" w:rsidR="00751FBD" w:rsidRPr="001840E5" w:rsidRDefault="00751FBD" w:rsidP="007E3F46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pacing w:val="20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Segons les indicacions del professor, també s’haurà de fer </w:t>
      </w:r>
      <w:r w:rsidRPr="001840E5">
        <w:rPr>
          <w:rFonts w:ascii="Arial" w:hAnsi="Arial" w:cs="Arial"/>
          <w:sz w:val="20"/>
          <w:lang w:val="ca-ES"/>
        </w:rPr>
        <w:t>una presentació de PowerPoint</w:t>
      </w:r>
      <w:r>
        <w:rPr>
          <w:rFonts w:ascii="Arial" w:hAnsi="Arial" w:cs="Arial"/>
          <w:sz w:val="20"/>
          <w:lang w:val="ca-ES"/>
        </w:rPr>
        <w:t xml:space="preserve"> de tot allò que s’ha après sobre el tema. </w:t>
      </w:r>
      <w:r w:rsidRPr="001840E5">
        <w:rPr>
          <w:rFonts w:ascii="Arial" w:hAnsi="Arial" w:cs="Arial"/>
          <w:sz w:val="20"/>
          <w:lang w:val="ca-ES"/>
        </w:rPr>
        <w:t xml:space="preserve">Aquesta presentació </w:t>
      </w:r>
      <w:r>
        <w:rPr>
          <w:rFonts w:ascii="Arial" w:hAnsi="Arial" w:cs="Arial"/>
          <w:sz w:val="20"/>
          <w:lang w:val="ca-ES"/>
        </w:rPr>
        <w:t xml:space="preserve">por ser </w:t>
      </w:r>
      <w:r w:rsidRPr="001840E5">
        <w:rPr>
          <w:rFonts w:ascii="Arial" w:hAnsi="Arial" w:cs="Arial"/>
          <w:sz w:val="20"/>
          <w:lang w:val="ca-ES"/>
        </w:rPr>
        <w:t>exposada a classe davant dels companys i els professors.</w:t>
      </w:r>
    </w:p>
    <w:p w14:paraId="70E865D7" w14:textId="77777777" w:rsidR="00447537" w:rsidRDefault="00447537" w:rsidP="0044753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lang w:val="ca-ES"/>
        </w:rPr>
      </w:pPr>
    </w:p>
    <w:p w14:paraId="1E97C9FD" w14:textId="77777777" w:rsidR="00751FBD" w:rsidRDefault="00751FBD">
      <w:pPr>
        <w:widowControl/>
        <w:spacing w:after="0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>
        <w:rPr>
          <w:rFonts w:ascii="Arial" w:hAnsi="Arial" w:cs="Arial"/>
          <w:b/>
          <w:bCs/>
          <w:spacing w:val="20"/>
          <w:sz w:val="20"/>
          <w:u w:val="single"/>
          <w:lang w:val="ca-ES"/>
        </w:rPr>
        <w:br w:type="page"/>
      </w:r>
    </w:p>
    <w:p w14:paraId="402CC381" w14:textId="6689BFF3" w:rsidR="00751FBD" w:rsidRDefault="00751FBD" w:rsidP="00751FB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b/>
          <w:bCs/>
          <w:spacing w:val="20"/>
          <w:sz w:val="20"/>
          <w:u w:val="single"/>
          <w:lang w:val="ca-ES"/>
        </w:rPr>
      </w:pPr>
      <w:r w:rsidRPr="00895851">
        <w:rPr>
          <w:rFonts w:ascii="Arial" w:hAnsi="Arial" w:cs="Arial"/>
          <w:b/>
          <w:bCs/>
          <w:spacing w:val="20"/>
          <w:sz w:val="20"/>
          <w:u w:val="single"/>
          <w:lang w:val="ca-ES"/>
        </w:rPr>
        <w:lastRenderedPageBreak/>
        <w:t>Enunciat de la pràctica</w:t>
      </w:r>
    </w:p>
    <w:p w14:paraId="4D95AC96" w14:textId="77777777" w:rsidR="007E3F46" w:rsidRPr="00895851" w:rsidRDefault="007E3F46" w:rsidP="00751FBD">
      <w:pPr>
        <w:autoSpaceDE w:val="0"/>
        <w:autoSpaceDN w:val="0"/>
        <w:adjustRightInd w:val="0"/>
        <w:spacing w:line="360" w:lineRule="auto"/>
        <w:ind w:right="425"/>
        <w:rPr>
          <w:rFonts w:ascii="Arial" w:hAnsi="Arial" w:cs="Arial"/>
          <w:sz w:val="20"/>
          <w:lang w:val="ca-ES"/>
        </w:rPr>
      </w:pPr>
    </w:p>
    <w:p w14:paraId="07935A27" w14:textId="4BEE2EFB" w:rsidR="00DE0D62" w:rsidRPr="00DE0D62" w:rsidRDefault="00DE0D62" w:rsidP="00DE0D62">
      <w:pPr>
        <w:pStyle w:val="Prrafodelista"/>
        <w:numPr>
          <w:ilvl w:val="1"/>
          <w:numId w:val="2"/>
        </w:numPr>
        <w:tabs>
          <w:tab w:val="clear" w:pos="2291"/>
        </w:tabs>
        <w:spacing w:line="360" w:lineRule="auto"/>
        <w:ind w:left="709"/>
        <w:rPr>
          <w:rFonts w:ascii="Arial" w:hAnsi="Arial" w:cs="Arial"/>
          <w:sz w:val="20"/>
          <w:lang w:val="es-ES"/>
        </w:rPr>
      </w:pPr>
      <w:r w:rsidRPr="00DE0D62">
        <w:rPr>
          <w:rFonts w:ascii="Arial" w:hAnsi="Arial" w:cs="Arial"/>
          <w:sz w:val="20"/>
          <w:lang w:val="ca-ES"/>
        </w:rPr>
        <w:t>Què es</w:t>
      </w:r>
      <w:r w:rsidR="000C3E2C">
        <w:rPr>
          <w:rFonts w:ascii="Arial" w:hAnsi="Arial" w:cs="Arial"/>
          <w:sz w:val="20"/>
          <w:lang w:val="ca-ES"/>
        </w:rPr>
        <w:t xml:space="preserve"> Telnet</w:t>
      </w:r>
      <w:r w:rsidRPr="00DE0D62">
        <w:rPr>
          <w:rFonts w:ascii="Arial" w:hAnsi="Arial" w:cs="Arial"/>
          <w:sz w:val="20"/>
          <w:lang w:val="ca-ES"/>
        </w:rPr>
        <w:t>?</w:t>
      </w:r>
    </w:p>
    <w:p w14:paraId="3AF64882" w14:textId="3727E1FF" w:rsidR="00DE0D62" w:rsidRPr="000C3E2C" w:rsidRDefault="000C3E2C" w:rsidP="00DE0D62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>Característiques.</w:t>
      </w:r>
    </w:p>
    <w:p w14:paraId="0BA81EC0" w14:textId="03E99BB0" w:rsidR="000C3E2C" w:rsidRPr="000C3E2C" w:rsidRDefault="000C3E2C" w:rsidP="00DE0D62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>Funcionament bàsic</w:t>
      </w:r>
      <w:r w:rsidR="004B35EA">
        <w:rPr>
          <w:rFonts w:ascii="Arial" w:hAnsi="Arial" w:cs="Arial"/>
          <w:sz w:val="20"/>
          <w:lang w:val="ca-ES"/>
        </w:rPr>
        <w:t>.</w:t>
      </w:r>
    </w:p>
    <w:p w14:paraId="676D14B6" w14:textId="51109B02" w:rsidR="000C3E2C" w:rsidRPr="00DE0D62" w:rsidRDefault="000C3E2C" w:rsidP="00DE0D62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>Problemes amb la seguretat.</w:t>
      </w:r>
    </w:p>
    <w:p w14:paraId="154881DD" w14:textId="1408DF2E" w:rsidR="00DE0D62" w:rsidRPr="00DE0D62" w:rsidRDefault="000C3E2C" w:rsidP="00DE0D62">
      <w:pPr>
        <w:pStyle w:val="Prrafodelista"/>
        <w:numPr>
          <w:ilvl w:val="1"/>
          <w:numId w:val="2"/>
        </w:numPr>
        <w:tabs>
          <w:tab w:val="clear" w:pos="2291"/>
        </w:tabs>
        <w:spacing w:line="360" w:lineRule="auto"/>
        <w:ind w:left="709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>Com s’utilitza Telnet?</w:t>
      </w:r>
    </w:p>
    <w:p w14:paraId="19AABE93" w14:textId="26B84F9E" w:rsidR="00DE0D62" w:rsidRDefault="000C3E2C" w:rsidP="00DE0D62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Com s’activa un client Telnet a Windows 10</w:t>
      </w:r>
    </w:p>
    <w:p w14:paraId="48C51D81" w14:textId="0AEF21B3" w:rsidR="000C3E2C" w:rsidRPr="00DE0D62" w:rsidRDefault="000C3E2C" w:rsidP="000C3E2C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Com s’activa un servidor Telnet a Windows i Linux</w:t>
      </w:r>
    </w:p>
    <w:p w14:paraId="15AA1832" w14:textId="2E5BFFCC" w:rsidR="00DE0D62" w:rsidRPr="000C3E2C" w:rsidRDefault="000C3E2C" w:rsidP="00DE0D62">
      <w:pPr>
        <w:pStyle w:val="Prrafodelista"/>
        <w:numPr>
          <w:ilvl w:val="1"/>
          <w:numId w:val="2"/>
        </w:numPr>
        <w:tabs>
          <w:tab w:val="clear" w:pos="2291"/>
        </w:tabs>
        <w:spacing w:line="360" w:lineRule="auto"/>
        <w:ind w:left="709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>Comprovació de ports oberts amb Telnet.</w:t>
      </w:r>
    </w:p>
    <w:p w14:paraId="04A29C14" w14:textId="71BDE393" w:rsidR="000C3E2C" w:rsidRDefault="000C3E2C" w:rsidP="000C3E2C">
      <w:pPr>
        <w:spacing w:line="360" w:lineRule="auto"/>
        <w:rPr>
          <w:rFonts w:ascii="Arial" w:hAnsi="Arial" w:cs="Arial"/>
          <w:sz w:val="20"/>
          <w:lang w:val="es-ES"/>
        </w:rPr>
      </w:pPr>
    </w:p>
    <w:p w14:paraId="011525FE" w14:textId="4BF8E21F" w:rsidR="001F54B1" w:rsidRPr="00DE0D62" w:rsidRDefault="001F54B1" w:rsidP="001F54B1">
      <w:pPr>
        <w:pStyle w:val="Prrafodelista"/>
        <w:numPr>
          <w:ilvl w:val="1"/>
          <w:numId w:val="2"/>
        </w:numPr>
        <w:tabs>
          <w:tab w:val="clear" w:pos="2291"/>
        </w:tabs>
        <w:spacing w:line="360" w:lineRule="auto"/>
        <w:ind w:left="709"/>
        <w:rPr>
          <w:rFonts w:ascii="Arial" w:hAnsi="Arial" w:cs="Arial"/>
          <w:sz w:val="20"/>
          <w:lang w:val="es-ES"/>
        </w:rPr>
      </w:pPr>
      <w:r w:rsidRPr="00DE0D62">
        <w:rPr>
          <w:rFonts w:ascii="Arial" w:hAnsi="Arial" w:cs="Arial"/>
          <w:sz w:val="20"/>
          <w:lang w:val="ca-ES"/>
        </w:rPr>
        <w:t>Què es</w:t>
      </w:r>
      <w:r>
        <w:rPr>
          <w:rFonts w:ascii="Arial" w:hAnsi="Arial" w:cs="Arial"/>
          <w:sz w:val="20"/>
          <w:lang w:val="ca-ES"/>
        </w:rPr>
        <w:t xml:space="preserve"> </w:t>
      </w:r>
      <w:r w:rsidR="007309DD">
        <w:rPr>
          <w:rFonts w:ascii="Arial" w:hAnsi="Arial" w:cs="Arial"/>
          <w:sz w:val="20"/>
          <w:lang w:val="ca-ES"/>
        </w:rPr>
        <w:t>el protocol SSH</w:t>
      </w:r>
      <w:r w:rsidRPr="00DE0D62">
        <w:rPr>
          <w:rFonts w:ascii="Arial" w:hAnsi="Arial" w:cs="Arial"/>
          <w:sz w:val="20"/>
          <w:lang w:val="ca-ES"/>
        </w:rPr>
        <w:t>?</w:t>
      </w:r>
    </w:p>
    <w:p w14:paraId="235F4529" w14:textId="77777777" w:rsidR="001F54B1" w:rsidRPr="000C3E2C" w:rsidRDefault="001F54B1" w:rsidP="001F54B1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>Característiques.</w:t>
      </w:r>
    </w:p>
    <w:p w14:paraId="18ECFF1A" w14:textId="2607A04C" w:rsidR="001F54B1" w:rsidRPr="007309DD" w:rsidRDefault="001F54B1" w:rsidP="001F54B1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>Funcionament bàsic</w:t>
      </w:r>
    </w:p>
    <w:p w14:paraId="0D9D3FB5" w14:textId="585AFBE4" w:rsidR="007309DD" w:rsidRDefault="007309DD" w:rsidP="007309DD">
      <w:pPr>
        <w:pStyle w:val="Prrafodelista"/>
        <w:numPr>
          <w:ilvl w:val="1"/>
          <w:numId w:val="2"/>
        </w:numPr>
        <w:tabs>
          <w:tab w:val="clear" w:pos="2291"/>
        </w:tabs>
        <w:spacing w:line="360" w:lineRule="auto"/>
        <w:ind w:left="709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Tècniques de xifrat</w:t>
      </w:r>
    </w:p>
    <w:p w14:paraId="3D18620E" w14:textId="51CF9D77" w:rsidR="007309DD" w:rsidRDefault="007309DD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Xifrat simètric</w:t>
      </w:r>
    </w:p>
    <w:p w14:paraId="1A91E4AA" w14:textId="16F5753F" w:rsidR="007309DD" w:rsidRDefault="007309DD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 xml:space="preserve">Xifrat </w:t>
      </w:r>
      <w:proofErr w:type="spellStart"/>
      <w:r>
        <w:rPr>
          <w:rFonts w:ascii="Arial" w:hAnsi="Arial" w:cs="Arial"/>
          <w:sz w:val="20"/>
          <w:lang w:val="ca-ES"/>
        </w:rPr>
        <w:t>Asimetric</w:t>
      </w:r>
      <w:proofErr w:type="spellEnd"/>
    </w:p>
    <w:p w14:paraId="619FC14F" w14:textId="11676581" w:rsidR="007309DD" w:rsidRPr="007309DD" w:rsidRDefault="007309DD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Hashing</w:t>
      </w:r>
    </w:p>
    <w:p w14:paraId="36811BE8" w14:textId="48E4FB38" w:rsidR="001F54B1" w:rsidRPr="00DE0D62" w:rsidRDefault="001F54B1" w:rsidP="001F54B1">
      <w:pPr>
        <w:pStyle w:val="Prrafodelista"/>
        <w:numPr>
          <w:ilvl w:val="1"/>
          <w:numId w:val="2"/>
        </w:numPr>
        <w:tabs>
          <w:tab w:val="clear" w:pos="2291"/>
        </w:tabs>
        <w:spacing w:line="360" w:lineRule="auto"/>
        <w:ind w:left="709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 xml:space="preserve">Com </w:t>
      </w:r>
      <w:r w:rsidR="007309DD">
        <w:rPr>
          <w:rFonts w:ascii="Arial" w:hAnsi="Arial" w:cs="Arial"/>
          <w:sz w:val="20"/>
          <w:lang w:val="ca-ES"/>
        </w:rPr>
        <w:t>funciona el protocol SSH amb les tècniques de xifrat</w:t>
      </w:r>
      <w:r>
        <w:rPr>
          <w:rFonts w:ascii="Arial" w:hAnsi="Arial" w:cs="Arial"/>
          <w:sz w:val="20"/>
          <w:lang w:val="ca-ES"/>
        </w:rPr>
        <w:t>?</w:t>
      </w:r>
    </w:p>
    <w:p w14:paraId="12185B84" w14:textId="0D9BDD8D" w:rsidR="001F54B1" w:rsidRDefault="007309DD" w:rsidP="001F54B1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Xifrat de sessió.</w:t>
      </w:r>
    </w:p>
    <w:p w14:paraId="2F8F1A2E" w14:textId="02C5369A" w:rsidR="007309DD" w:rsidRDefault="007309DD" w:rsidP="001F54B1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Autenticació d’un usuari.</w:t>
      </w:r>
    </w:p>
    <w:p w14:paraId="62CC74EE" w14:textId="77777777" w:rsidR="007309DD" w:rsidRPr="007309DD" w:rsidRDefault="007309DD" w:rsidP="007309DD">
      <w:pPr>
        <w:spacing w:line="360" w:lineRule="auto"/>
        <w:rPr>
          <w:rFonts w:ascii="Arial" w:hAnsi="Arial" w:cs="Arial"/>
          <w:sz w:val="20"/>
          <w:lang w:val="ca-ES"/>
        </w:rPr>
      </w:pPr>
    </w:p>
    <w:p w14:paraId="08E1E256" w14:textId="22E0513A" w:rsidR="007309DD" w:rsidRPr="00DB6EE7" w:rsidRDefault="007309DD" w:rsidP="007309DD">
      <w:pPr>
        <w:pStyle w:val="Prrafodelista"/>
        <w:numPr>
          <w:ilvl w:val="1"/>
          <w:numId w:val="2"/>
        </w:numPr>
        <w:tabs>
          <w:tab w:val="clear" w:pos="2291"/>
        </w:tabs>
        <w:spacing w:line="360" w:lineRule="auto"/>
        <w:ind w:left="709"/>
        <w:rPr>
          <w:rFonts w:ascii="Arial" w:hAnsi="Arial" w:cs="Arial"/>
          <w:color w:val="FF0000"/>
          <w:sz w:val="20"/>
          <w:lang w:val="es-ES"/>
        </w:rPr>
      </w:pPr>
      <w:r w:rsidRPr="00DE0D62">
        <w:rPr>
          <w:rFonts w:ascii="Arial" w:hAnsi="Arial" w:cs="Arial"/>
          <w:sz w:val="20"/>
          <w:lang w:val="ca-ES"/>
        </w:rPr>
        <w:t>Què es</w:t>
      </w:r>
      <w:r>
        <w:rPr>
          <w:rFonts w:ascii="Arial" w:hAnsi="Arial" w:cs="Arial"/>
          <w:sz w:val="20"/>
          <w:lang w:val="ca-ES"/>
        </w:rPr>
        <w:t xml:space="preserve"> el Control remot</w:t>
      </w:r>
      <w:r w:rsidRPr="00DE0D62">
        <w:rPr>
          <w:rFonts w:ascii="Arial" w:hAnsi="Arial" w:cs="Arial"/>
          <w:sz w:val="20"/>
          <w:lang w:val="ca-ES"/>
        </w:rPr>
        <w:t>?</w:t>
      </w:r>
    </w:p>
    <w:p w14:paraId="5CB4ABD9" w14:textId="77777777" w:rsidR="007309DD" w:rsidRPr="000C3E2C" w:rsidRDefault="007309DD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>Característiques.</w:t>
      </w:r>
    </w:p>
    <w:p w14:paraId="1A317CED" w14:textId="77777777" w:rsidR="007309DD" w:rsidRPr="007309DD" w:rsidRDefault="007309DD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ca-ES"/>
        </w:rPr>
        <w:t>Funcionament bàsic</w:t>
      </w:r>
    </w:p>
    <w:p w14:paraId="77924272" w14:textId="2A53B3C3" w:rsidR="007309DD" w:rsidRDefault="007309DD" w:rsidP="007309DD">
      <w:pPr>
        <w:pStyle w:val="Prrafodelista"/>
        <w:numPr>
          <w:ilvl w:val="1"/>
          <w:numId w:val="2"/>
        </w:numPr>
        <w:tabs>
          <w:tab w:val="clear" w:pos="2291"/>
        </w:tabs>
        <w:spacing w:line="360" w:lineRule="auto"/>
        <w:ind w:left="709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T</w:t>
      </w:r>
      <w:r w:rsidR="000E4B4E">
        <w:rPr>
          <w:rFonts w:ascii="Arial" w:hAnsi="Arial" w:cs="Arial"/>
          <w:sz w:val="20"/>
          <w:lang w:val="ca-ES"/>
        </w:rPr>
        <w:t>erminals de control remot en mode gràfic</w:t>
      </w:r>
    </w:p>
    <w:p w14:paraId="410C1204" w14:textId="2118F17F" w:rsidR="007309DD" w:rsidRDefault="000E4B4E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Escriptori remot Windows</w:t>
      </w:r>
    </w:p>
    <w:p w14:paraId="071BEE03" w14:textId="1CA990ED" w:rsidR="007309DD" w:rsidRDefault="000E4B4E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r>
        <w:rPr>
          <w:rFonts w:ascii="Arial" w:hAnsi="Arial" w:cs="Arial"/>
          <w:sz w:val="20"/>
          <w:lang w:val="ca-ES"/>
        </w:rPr>
        <w:t>VNC</w:t>
      </w:r>
    </w:p>
    <w:p w14:paraId="30299151" w14:textId="14BD271D" w:rsidR="000E4B4E" w:rsidRDefault="000E4B4E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proofErr w:type="spellStart"/>
      <w:r>
        <w:rPr>
          <w:rFonts w:ascii="Arial" w:hAnsi="Arial" w:cs="Arial"/>
          <w:sz w:val="20"/>
          <w:lang w:val="ca-ES"/>
        </w:rPr>
        <w:t>TeamViewer</w:t>
      </w:r>
      <w:proofErr w:type="spellEnd"/>
    </w:p>
    <w:p w14:paraId="3792416E" w14:textId="70D2C221" w:rsidR="000E4B4E" w:rsidRDefault="000E4B4E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proofErr w:type="spellStart"/>
      <w:r>
        <w:rPr>
          <w:rFonts w:ascii="Arial" w:hAnsi="Arial" w:cs="Arial"/>
          <w:sz w:val="20"/>
          <w:lang w:val="ca-ES"/>
        </w:rPr>
        <w:t>Hamachi</w:t>
      </w:r>
      <w:proofErr w:type="spellEnd"/>
    </w:p>
    <w:p w14:paraId="606E6FB6" w14:textId="63E9D928" w:rsidR="000E4B4E" w:rsidRDefault="000E4B4E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proofErr w:type="spellStart"/>
      <w:r>
        <w:rPr>
          <w:rFonts w:ascii="Arial" w:hAnsi="Arial" w:cs="Arial"/>
          <w:sz w:val="20"/>
          <w:lang w:val="ca-ES"/>
        </w:rPr>
        <w:t>AnyDesk</w:t>
      </w:r>
      <w:proofErr w:type="spellEnd"/>
    </w:p>
    <w:p w14:paraId="1D3CB0F8" w14:textId="2DDC2DF0" w:rsidR="000E4B4E" w:rsidRDefault="000E4B4E" w:rsidP="007309DD">
      <w:pPr>
        <w:pStyle w:val="Prrafodelista"/>
        <w:numPr>
          <w:ilvl w:val="2"/>
          <w:numId w:val="2"/>
        </w:numPr>
        <w:tabs>
          <w:tab w:val="clear" w:pos="3011"/>
        </w:tabs>
        <w:spacing w:line="360" w:lineRule="auto"/>
        <w:ind w:left="1134"/>
        <w:rPr>
          <w:rFonts w:ascii="Arial" w:hAnsi="Arial" w:cs="Arial"/>
          <w:sz w:val="20"/>
          <w:lang w:val="ca-ES"/>
        </w:rPr>
      </w:pPr>
      <w:proofErr w:type="spellStart"/>
      <w:r>
        <w:rPr>
          <w:rFonts w:ascii="Arial" w:hAnsi="Arial" w:cs="Arial"/>
          <w:sz w:val="20"/>
          <w:lang w:val="ca-ES"/>
        </w:rPr>
        <w:t>FreeNX</w:t>
      </w:r>
      <w:proofErr w:type="spellEnd"/>
    </w:p>
    <w:p w14:paraId="1CD06090" w14:textId="77777777" w:rsidR="001F54B1" w:rsidRPr="000C3E2C" w:rsidRDefault="001F54B1" w:rsidP="000C3E2C">
      <w:pPr>
        <w:spacing w:line="360" w:lineRule="auto"/>
        <w:rPr>
          <w:rFonts w:ascii="Arial" w:hAnsi="Arial" w:cs="Arial"/>
          <w:sz w:val="20"/>
          <w:lang w:val="es-ES"/>
        </w:rPr>
      </w:pPr>
    </w:p>
    <w:p w14:paraId="2F6E2D35" w14:textId="77777777" w:rsidR="00F93D8C" w:rsidRPr="00DE0D62" w:rsidRDefault="00F93D8C" w:rsidP="00DE0D62">
      <w:pPr>
        <w:widowControl/>
        <w:spacing w:after="0" w:line="360" w:lineRule="auto"/>
        <w:ind w:left="349"/>
        <w:rPr>
          <w:rFonts w:ascii="Arial" w:hAnsi="Arial" w:cs="Arial"/>
          <w:sz w:val="20"/>
          <w:lang w:val="ca-ES"/>
        </w:rPr>
      </w:pPr>
    </w:p>
    <w:sectPr w:rsidR="00F93D8C" w:rsidRPr="00DE0D62" w:rsidSect="00434221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 w:code="9"/>
      <w:pgMar w:top="1134" w:right="1134" w:bottom="1134" w:left="158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D2F9" w14:textId="77777777" w:rsidR="0027656B" w:rsidRDefault="0027656B">
      <w:r>
        <w:separator/>
      </w:r>
    </w:p>
  </w:endnote>
  <w:endnote w:type="continuationSeparator" w:id="0">
    <w:p w14:paraId="7D1F9346" w14:textId="77777777" w:rsidR="0027656B" w:rsidRDefault="0027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20B7" w14:textId="77777777" w:rsidR="009A536F" w:rsidRPr="00065F80" w:rsidRDefault="009A536F" w:rsidP="00CE6383">
    <w:pPr>
      <w:pStyle w:val="Piedepgina"/>
      <w:jc w:val="center"/>
      <w:rPr>
        <w:sz w:val="18"/>
        <w:szCs w:val="18"/>
      </w:rPr>
    </w:pPr>
    <w:r w:rsidRPr="00065F80">
      <w:rPr>
        <w:noProof/>
        <w:sz w:val="18"/>
        <w:szCs w:val="18"/>
      </w:rPr>
      <w:t xml:space="preserve">Pàg.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PAGE </w:instrText>
    </w:r>
    <w:r w:rsidRPr="00065F80">
      <w:rPr>
        <w:noProof/>
        <w:sz w:val="18"/>
        <w:szCs w:val="18"/>
      </w:rPr>
      <w:fldChar w:fldCharType="separate"/>
    </w:r>
    <w:r w:rsidR="006C7FFD"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  <w:r w:rsidRPr="00065F80">
      <w:rPr>
        <w:noProof/>
        <w:sz w:val="18"/>
        <w:szCs w:val="18"/>
      </w:rPr>
      <w:t xml:space="preserve"> de </w:t>
    </w:r>
    <w:r w:rsidRPr="00065F80">
      <w:rPr>
        <w:noProof/>
        <w:sz w:val="18"/>
        <w:szCs w:val="18"/>
      </w:rPr>
      <w:fldChar w:fldCharType="begin"/>
    </w:r>
    <w:r w:rsidRPr="00065F80">
      <w:rPr>
        <w:noProof/>
        <w:sz w:val="18"/>
        <w:szCs w:val="18"/>
      </w:rPr>
      <w:instrText xml:space="preserve"> NUMPAGES </w:instrText>
    </w:r>
    <w:r w:rsidRPr="00065F80">
      <w:rPr>
        <w:noProof/>
        <w:sz w:val="18"/>
        <w:szCs w:val="18"/>
      </w:rPr>
      <w:fldChar w:fldCharType="separate"/>
    </w:r>
    <w:r w:rsidR="00436A04">
      <w:rPr>
        <w:noProof/>
        <w:sz w:val="18"/>
        <w:szCs w:val="18"/>
      </w:rPr>
      <w:t>2</w:t>
    </w:r>
    <w:r w:rsidRPr="00065F80">
      <w:rPr>
        <w:noProof/>
        <w:sz w:val="18"/>
        <w:szCs w:val="18"/>
      </w:rPr>
      <w:fldChar w:fldCharType="end"/>
    </w:r>
  </w:p>
  <w:p w14:paraId="23C8B5FE" w14:textId="77777777" w:rsidR="00406628" w:rsidRDefault="0040662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21C7" w14:textId="77777777" w:rsidR="009A536F" w:rsidRPr="009A7280" w:rsidRDefault="009A536F" w:rsidP="005D5017">
    <w:pPr>
      <w:pStyle w:val="Piedepgina"/>
      <w:jc w:val="center"/>
      <w:rPr>
        <w:rFonts w:ascii="Arial" w:hAnsi="Arial" w:cs="Arial"/>
        <w:sz w:val="18"/>
        <w:szCs w:val="18"/>
      </w:rPr>
    </w:pPr>
    <w:r w:rsidRPr="009A7280">
      <w:rPr>
        <w:rFonts w:ascii="Arial" w:hAnsi="Arial" w:cs="Arial"/>
        <w:noProof/>
        <w:sz w:val="18"/>
        <w:szCs w:val="18"/>
      </w:rPr>
      <w:t xml:space="preserve">Pàg.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PAGE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60760E">
      <w:rPr>
        <w:rFonts w:ascii="Arial" w:hAnsi="Arial" w:cs="Arial"/>
        <w:noProof/>
        <w:sz w:val="18"/>
        <w:szCs w:val="18"/>
      </w:rPr>
      <w:t>1</w:t>
    </w:r>
    <w:r w:rsidRPr="009A7280">
      <w:rPr>
        <w:rFonts w:ascii="Arial" w:hAnsi="Arial" w:cs="Arial"/>
        <w:noProof/>
        <w:sz w:val="18"/>
        <w:szCs w:val="18"/>
      </w:rPr>
      <w:fldChar w:fldCharType="end"/>
    </w:r>
    <w:r w:rsidRPr="009A7280">
      <w:rPr>
        <w:rFonts w:ascii="Arial" w:hAnsi="Arial" w:cs="Arial"/>
        <w:noProof/>
        <w:sz w:val="18"/>
        <w:szCs w:val="18"/>
      </w:rPr>
      <w:t xml:space="preserve"> de </w:t>
    </w:r>
    <w:r w:rsidRPr="009A7280">
      <w:rPr>
        <w:rFonts w:ascii="Arial" w:hAnsi="Arial" w:cs="Arial"/>
        <w:noProof/>
        <w:sz w:val="18"/>
        <w:szCs w:val="18"/>
      </w:rPr>
      <w:fldChar w:fldCharType="begin"/>
    </w:r>
    <w:r w:rsidRPr="009A7280">
      <w:rPr>
        <w:rFonts w:ascii="Arial" w:hAnsi="Arial" w:cs="Arial"/>
        <w:noProof/>
        <w:sz w:val="18"/>
        <w:szCs w:val="18"/>
      </w:rPr>
      <w:instrText xml:space="preserve"> NUMPAGES </w:instrText>
    </w:r>
    <w:r w:rsidRPr="009A7280">
      <w:rPr>
        <w:rFonts w:ascii="Arial" w:hAnsi="Arial" w:cs="Arial"/>
        <w:noProof/>
        <w:sz w:val="18"/>
        <w:szCs w:val="18"/>
      </w:rPr>
      <w:fldChar w:fldCharType="separate"/>
    </w:r>
    <w:r w:rsidR="0060760E">
      <w:rPr>
        <w:rFonts w:ascii="Arial" w:hAnsi="Arial" w:cs="Arial"/>
        <w:noProof/>
        <w:sz w:val="18"/>
        <w:szCs w:val="18"/>
      </w:rPr>
      <w:t>2</w:t>
    </w:r>
    <w:r w:rsidRPr="009A7280">
      <w:rPr>
        <w:rFonts w:ascii="Arial" w:hAnsi="Arial" w:cs="Arial"/>
        <w:noProof/>
        <w:sz w:val="18"/>
        <w:szCs w:val="18"/>
      </w:rPr>
      <w:fldChar w:fldCharType="end"/>
    </w:r>
  </w:p>
  <w:p w14:paraId="5B59B86B" w14:textId="77777777" w:rsidR="00406628" w:rsidRDefault="004066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5CDD" w14:textId="77777777" w:rsidR="0027656B" w:rsidRDefault="0027656B">
      <w:r>
        <w:separator/>
      </w:r>
    </w:p>
  </w:footnote>
  <w:footnote w:type="continuationSeparator" w:id="0">
    <w:p w14:paraId="3E47C292" w14:textId="77777777" w:rsidR="0027656B" w:rsidRDefault="00276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3" w:type="dxa"/>
      <w:tblInd w:w="-998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6"/>
      <w:gridCol w:w="4514"/>
      <w:gridCol w:w="2293"/>
    </w:tblGrid>
    <w:tr w:rsidR="009A536F" w14:paraId="7DF34ACD" w14:textId="77777777" w:rsidTr="00E659E7">
      <w:trPr>
        <w:trHeight w:val="1174"/>
      </w:trPr>
      <w:tc>
        <w:tcPr>
          <w:tcW w:w="3826" w:type="dxa"/>
          <w:tcBorders>
            <w:bottom w:val="nil"/>
            <w:right w:val="single" w:sz="4" w:space="0" w:color="FFFFFF"/>
          </w:tcBorders>
        </w:tcPr>
        <w:p w14:paraId="29EC70C5" w14:textId="77777777" w:rsidR="009A536F" w:rsidRDefault="009A536F" w:rsidP="00BF0564">
          <w:pPr>
            <w:ind w:left="-2941"/>
            <w:jc w:val="center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snapToGrid/>
              <w:lang w:val="es-ES"/>
            </w:rPr>
            <w:drawing>
              <wp:anchor distT="0" distB="0" distL="114300" distR="114300" simplePos="0" relativeHeight="251658240" behindDoc="0" locked="0" layoutInCell="1" allowOverlap="1" wp14:anchorId="4AE602A1" wp14:editId="74FFB0BA">
                <wp:simplePos x="0" y="0"/>
                <wp:positionH relativeFrom="column">
                  <wp:posOffset>38100</wp:posOffset>
                </wp:positionH>
                <wp:positionV relativeFrom="paragraph">
                  <wp:posOffset>5715</wp:posOffset>
                </wp:positionV>
                <wp:extent cx="2086610" cy="541020"/>
                <wp:effectExtent l="19050" t="0" r="8890" b="0"/>
                <wp:wrapSquare wrapText="bothSides"/>
                <wp:docPr id="24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1974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661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0" w:type="auto"/>
          <w:tcBorders>
            <w:left w:val="single" w:sz="4" w:space="0" w:color="FFFFFF"/>
            <w:bottom w:val="nil"/>
            <w:right w:val="single" w:sz="4" w:space="0" w:color="FFFFFF"/>
          </w:tcBorders>
        </w:tcPr>
        <w:p w14:paraId="6EAF104D" w14:textId="77777777" w:rsidR="009A536F" w:rsidRDefault="009A536F" w:rsidP="00BF0564">
          <w:pPr>
            <w:ind w:left="-2941"/>
            <w:jc w:val="center"/>
            <w:rPr>
              <w:b/>
              <w:sz w:val="16"/>
              <w:szCs w:val="16"/>
              <w:lang w:val="ca-ES"/>
            </w:rPr>
          </w:pPr>
        </w:p>
        <w:p w14:paraId="4D1158E7" w14:textId="77777777" w:rsidR="009A536F" w:rsidRPr="00446AD4" w:rsidRDefault="009A536F" w:rsidP="00BF0564">
          <w:pPr>
            <w:pStyle w:val="Ttulo4"/>
            <w:tabs>
              <w:tab w:val="left" w:pos="142"/>
            </w:tabs>
          </w:pPr>
        </w:p>
      </w:tc>
      <w:tc>
        <w:tcPr>
          <w:tcW w:w="2293" w:type="dxa"/>
          <w:tcBorders>
            <w:left w:val="single" w:sz="4" w:space="0" w:color="FFFFFF"/>
            <w:bottom w:val="nil"/>
          </w:tcBorders>
          <w:vAlign w:val="center"/>
        </w:tcPr>
        <w:p w14:paraId="2D8C645F" w14:textId="77777777" w:rsidR="009A536F" w:rsidRPr="00F43C96" w:rsidRDefault="009A536F" w:rsidP="00BF0564">
          <w:pPr>
            <w:rPr>
              <w:rFonts w:ascii="Arial" w:hAnsi="Arial" w:cs="Arial"/>
              <w:sz w:val="28"/>
              <w:szCs w:val="28"/>
              <w:lang w:val="ca-ES"/>
            </w:rPr>
          </w:pPr>
          <w:r w:rsidRPr="00F43C96">
            <w:rPr>
              <w:rFonts w:ascii="Arial" w:hAnsi="Arial" w:cs="Arial"/>
              <w:sz w:val="28"/>
              <w:szCs w:val="28"/>
              <w:lang w:val="ca-ES"/>
            </w:rPr>
            <w:t>ETAPA</w:t>
          </w:r>
        </w:p>
      </w:tc>
    </w:tr>
  </w:tbl>
  <w:p w14:paraId="7989A6CF" w14:textId="77777777" w:rsidR="009A536F" w:rsidRPr="006D114C" w:rsidRDefault="009A536F" w:rsidP="006D114C">
    <w:pPr>
      <w:pStyle w:val="Encabezado"/>
    </w:pPr>
  </w:p>
  <w:p w14:paraId="30D15BA5" w14:textId="77777777" w:rsidR="00406628" w:rsidRDefault="0040662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8" w:type="dxa"/>
      <w:tblInd w:w="-743" w:type="dxa"/>
      <w:tblBorders>
        <w:bottom w:val="threeDEngrave" w:sz="2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75"/>
      <w:gridCol w:w="4510"/>
      <w:gridCol w:w="2293"/>
    </w:tblGrid>
    <w:tr w:rsidR="009A536F" w14:paraId="41F96670" w14:textId="77777777" w:rsidTr="00623D59">
      <w:trPr>
        <w:trHeight w:val="510"/>
      </w:trPr>
      <w:tc>
        <w:tcPr>
          <w:tcW w:w="3575" w:type="dxa"/>
          <w:vMerge w:val="restart"/>
        </w:tcPr>
        <w:p w14:paraId="53DF7396" w14:textId="77777777" w:rsidR="009A536F" w:rsidRDefault="009A536F" w:rsidP="00CE1987">
          <w:pPr>
            <w:tabs>
              <w:tab w:val="center" w:pos="209"/>
              <w:tab w:val="left" w:pos="772"/>
            </w:tabs>
            <w:ind w:left="-2941"/>
            <w:rPr>
              <w:b/>
              <w:noProof/>
              <w:snapToGrid/>
              <w:sz w:val="16"/>
              <w:szCs w:val="16"/>
              <w:lang w:val="es-ES"/>
            </w:rPr>
          </w:pPr>
          <w:r>
            <w:rPr>
              <w:noProof/>
              <w:snapToGrid/>
              <w:lang w:val="es-ES"/>
            </w:rPr>
            <w:drawing>
              <wp:anchor distT="0" distB="0" distL="114300" distR="114300" simplePos="0" relativeHeight="251657216" behindDoc="0" locked="0" layoutInCell="1" allowOverlap="1" wp14:anchorId="102BD266" wp14:editId="7C334C39">
                <wp:simplePos x="0" y="0"/>
                <wp:positionH relativeFrom="column">
                  <wp:posOffset>-43815</wp:posOffset>
                </wp:positionH>
                <wp:positionV relativeFrom="paragraph">
                  <wp:posOffset>5715</wp:posOffset>
                </wp:positionV>
                <wp:extent cx="2016125" cy="541020"/>
                <wp:effectExtent l="19050" t="0" r="3175" b="0"/>
                <wp:wrapSquare wrapText="bothSides"/>
                <wp:docPr id="16" name="Imagen 2" descr="LogoJ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J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948" t="24289" b="272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6125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noProof/>
              <w:snapToGrid/>
              <w:sz w:val="16"/>
              <w:szCs w:val="16"/>
              <w:lang w:val="es-ES"/>
            </w:rPr>
            <w:tab/>
          </w:r>
          <w:r>
            <w:rPr>
              <w:b/>
              <w:noProof/>
              <w:snapToGrid/>
              <w:sz w:val="16"/>
              <w:szCs w:val="16"/>
              <w:lang w:val="es-ES"/>
            </w:rPr>
            <w:tab/>
          </w:r>
        </w:p>
      </w:tc>
      <w:tc>
        <w:tcPr>
          <w:tcW w:w="0" w:type="auto"/>
          <w:vMerge w:val="restart"/>
          <w:vAlign w:val="center"/>
        </w:tcPr>
        <w:p w14:paraId="3E6234CF" w14:textId="06827213" w:rsidR="009A536F" w:rsidRPr="009A7280" w:rsidRDefault="004B35EA" w:rsidP="00623D59">
          <w:pPr>
            <w:pStyle w:val="Ttulo4"/>
            <w:tabs>
              <w:tab w:val="left" w:pos="142"/>
            </w:tabs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t>Serveis Accés Remot</w:t>
          </w:r>
        </w:p>
      </w:tc>
      <w:tc>
        <w:tcPr>
          <w:tcW w:w="2293" w:type="dxa"/>
          <w:vAlign w:val="center"/>
        </w:tcPr>
        <w:p w14:paraId="5890B194" w14:textId="77777777" w:rsidR="009A536F" w:rsidRPr="009A7280" w:rsidRDefault="009A536F" w:rsidP="00623D59">
          <w:pPr>
            <w:rPr>
              <w:rFonts w:ascii="Arial" w:hAnsi="Arial" w:cs="Arial"/>
              <w:sz w:val="32"/>
              <w:szCs w:val="32"/>
              <w:lang w:val="ca-ES"/>
            </w:rPr>
          </w:pPr>
          <w:r>
            <w:rPr>
              <w:rFonts w:ascii="Arial" w:hAnsi="Arial" w:cs="Arial"/>
              <w:sz w:val="32"/>
              <w:szCs w:val="32"/>
              <w:lang w:val="ca-ES"/>
            </w:rPr>
            <w:t xml:space="preserve">CFGM </w:t>
          </w:r>
          <w:r w:rsidR="005C43EC">
            <w:rPr>
              <w:rFonts w:ascii="Arial" w:hAnsi="Arial" w:cs="Arial"/>
              <w:sz w:val="32"/>
              <w:szCs w:val="32"/>
              <w:lang w:val="ca-ES"/>
            </w:rPr>
            <w:t>SMX</w:t>
          </w:r>
          <w:r w:rsidR="00623D59">
            <w:rPr>
              <w:rFonts w:ascii="Arial" w:hAnsi="Arial" w:cs="Arial"/>
              <w:sz w:val="32"/>
              <w:szCs w:val="32"/>
              <w:lang w:val="ca-ES"/>
            </w:rPr>
            <w:t>2</w:t>
          </w:r>
        </w:p>
      </w:tc>
    </w:tr>
    <w:tr w:rsidR="009A536F" w14:paraId="6054F80F" w14:textId="77777777" w:rsidTr="004B550A">
      <w:trPr>
        <w:trHeight w:val="471"/>
      </w:trPr>
      <w:tc>
        <w:tcPr>
          <w:tcW w:w="3575" w:type="dxa"/>
          <w:vMerge/>
        </w:tcPr>
        <w:p w14:paraId="17DBB134" w14:textId="77777777" w:rsidR="009A536F" w:rsidRDefault="009A536F">
          <w:pPr>
            <w:jc w:val="center"/>
            <w:rPr>
              <w:b/>
              <w:sz w:val="16"/>
              <w:szCs w:val="16"/>
              <w:lang w:val="ca-ES"/>
            </w:rPr>
          </w:pPr>
        </w:p>
      </w:tc>
      <w:tc>
        <w:tcPr>
          <w:tcW w:w="4510" w:type="dxa"/>
          <w:vMerge/>
        </w:tcPr>
        <w:p w14:paraId="6229DB8D" w14:textId="77777777" w:rsidR="009A536F" w:rsidRDefault="009A536F">
          <w:pPr>
            <w:jc w:val="center"/>
            <w:rPr>
              <w:b/>
              <w:sz w:val="16"/>
              <w:szCs w:val="16"/>
              <w:lang w:val="ca-ES"/>
            </w:rPr>
          </w:pPr>
        </w:p>
      </w:tc>
      <w:tc>
        <w:tcPr>
          <w:tcW w:w="2293" w:type="dxa"/>
          <w:vAlign w:val="center"/>
        </w:tcPr>
        <w:p w14:paraId="7AD88AE2" w14:textId="77777777" w:rsidR="009A536F" w:rsidRPr="00C648D9" w:rsidRDefault="009A536F" w:rsidP="00623D59">
          <w:pPr>
            <w:rPr>
              <w:rFonts w:ascii="Arial" w:hAnsi="Arial" w:cs="Arial"/>
              <w:sz w:val="28"/>
              <w:szCs w:val="28"/>
              <w:highlight w:val="green"/>
              <w:lang w:val="ca-ES"/>
            </w:rPr>
          </w:pPr>
          <w:r>
            <w:rPr>
              <w:rFonts w:ascii="Arial" w:hAnsi="Arial" w:cs="Arial"/>
              <w:sz w:val="28"/>
              <w:szCs w:val="28"/>
              <w:lang w:val="ca-ES"/>
            </w:rPr>
            <w:t>MP0</w:t>
          </w:r>
          <w:r w:rsidR="00623D59">
            <w:rPr>
              <w:rFonts w:ascii="Arial" w:hAnsi="Arial" w:cs="Arial"/>
              <w:sz w:val="28"/>
              <w:szCs w:val="28"/>
              <w:lang w:val="ca-ES"/>
            </w:rPr>
            <w:t>7</w:t>
          </w:r>
          <w:r w:rsidRPr="00C648D9">
            <w:rPr>
              <w:rFonts w:ascii="Arial" w:hAnsi="Arial" w:cs="Arial"/>
              <w:sz w:val="28"/>
              <w:szCs w:val="28"/>
              <w:lang w:val="ca-ES"/>
            </w:rPr>
            <w:t xml:space="preserve"> Pr</w:t>
          </w:r>
          <w:r>
            <w:rPr>
              <w:rFonts w:ascii="Arial" w:hAnsi="Arial" w:cs="Arial"/>
              <w:sz w:val="28"/>
              <w:szCs w:val="28"/>
              <w:lang w:val="ca-ES"/>
            </w:rPr>
            <w:t>à</w:t>
          </w:r>
          <w:r w:rsidRPr="00C648D9">
            <w:rPr>
              <w:rFonts w:ascii="Arial" w:hAnsi="Arial" w:cs="Arial"/>
              <w:sz w:val="28"/>
              <w:szCs w:val="28"/>
              <w:lang w:val="ca-ES"/>
            </w:rPr>
            <w:t>ctica 1</w:t>
          </w:r>
        </w:p>
      </w:tc>
    </w:tr>
  </w:tbl>
  <w:p w14:paraId="36BD504F" w14:textId="77777777" w:rsidR="009A536F" w:rsidRPr="00C648D9" w:rsidRDefault="009A536F" w:rsidP="004E099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9DF"/>
    <w:multiLevelType w:val="hybridMultilevel"/>
    <w:tmpl w:val="682CBF8E"/>
    <w:lvl w:ilvl="0" w:tplc="3C0E6DC4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C236C0"/>
    <w:multiLevelType w:val="hybridMultilevel"/>
    <w:tmpl w:val="41388760"/>
    <w:lvl w:ilvl="0" w:tplc="000E92F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A0B1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F47D2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F40B02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40C80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1C26C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7A0B0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412E8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8C08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555F5F75"/>
    <w:multiLevelType w:val="multilevel"/>
    <w:tmpl w:val="B70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F6D76"/>
    <w:multiLevelType w:val="hybridMultilevel"/>
    <w:tmpl w:val="263E7FA0"/>
    <w:lvl w:ilvl="0" w:tplc="B17A1BF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D5216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8EDD0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2A0A82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3587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C65C4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6E6BF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37EFE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6AF19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62D72BFB"/>
    <w:multiLevelType w:val="hybridMultilevel"/>
    <w:tmpl w:val="939C2AF0"/>
    <w:lvl w:ilvl="0" w:tplc="A7D2D3FA">
      <w:start w:val="1"/>
      <w:numFmt w:val="bullet"/>
      <w:lvlText w:val=""/>
      <w:lvlJc w:val="left"/>
      <w:pPr>
        <w:tabs>
          <w:tab w:val="num" w:pos="1247"/>
        </w:tabs>
        <w:ind w:left="1247" w:hanging="226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4" w:tplc="0C0A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7D64D9A"/>
    <w:multiLevelType w:val="hybridMultilevel"/>
    <w:tmpl w:val="C0A626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7F0E"/>
    <w:multiLevelType w:val="hybridMultilevel"/>
    <w:tmpl w:val="2660B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530"/>
    <w:multiLevelType w:val="hybridMultilevel"/>
    <w:tmpl w:val="D1125610"/>
    <w:lvl w:ilvl="0" w:tplc="13E0D69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8C64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424B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8A60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854E7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0E5F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24C776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D4838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4487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5A"/>
    <w:rsid w:val="00001483"/>
    <w:rsid w:val="000113B0"/>
    <w:rsid w:val="000171D4"/>
    <w:rsid w:val="000644F3"/>
    <w:rsid w:val="00065AB4"/>
    <w:rsid w:val="00065F80"/>
    <w:rsid w:val="000966F4"/>
    <w:rsid w:val="000B19CD"/>
    <w:rsid w:val="000C3E2C"/>
    <w:rsid w:val="000E4B4E"/>
    <w:rsid w:val="000F4E01"/>
    <w:rsid w:val="000F77AC"/>
    <w:rsid w:val="0011717F"/>
    <w:rsid w:val="00173149"/>
    <w:rsid w:val="001840E5"/>
    <w:rsid w:val="001B0D80"/>
    <w:rsid w:val="001E5E62"/>
    <w:rsid w:val="001F54B1"/>
    <w:rsid w:val="002059FE"/>
    <w:rsid w:val="0026653D"/>
    <w:rsid w:val="0027656B"/>
    <w:rsid w:val="002843DA"/>
    <w:rsid w:val="002856AE"/>
    <w:rsid w:val="002B5E22"/>
    <w:rsid w:val="00311B02"/>
    <w:rsid w:val="00357673"/>
    <w:rsid w:val="003E3BA8"/>
    <w:rsid w:val="003E5098"/>
    <w:rsid w:val="003F1274"/>
    <w:rsid w:val="003F24B1"/>
    <w:rsid w:val="00406628"/>
    <w:rsid w:val="004201BA"/>
    <w:rsid w:val="00434221"/>
    <w:rsid w:val="00436A04"/>
    <w:rsid w:val="00446AD4"/>
    <w:rsid w:val="00447537"/>
    <w:rsid w:val="00453E1C"/>
    <w:rsid w:val="004B35EA"/>
    <w:rsid w:val="004B550A"/>
    <w:rsid w:val="004E0996"/>
    <w:rsid w:val="00503CB9"/>
    <w:rsid w:val="00527D6C"/>
    <w:rsid w:val="00531588"/>
    <w:rsid w:val="00540E21"/>
    <w:rsid w:val="0054189D"/>
    <w:rsid w:val="00565206"/>
    <w:rsid w:val="005C43EC"/>
    <w:rsid w:val="005C6B9E"/>
    <w:rsid w:val="005D5017"/>
    <w:rsid w:val="00600312"/>
    <w:rsid w:val="00605DDF"/>
    <w:rsid w:val="0060760E"/>
    <w:rsid w:val="00612AF1"/>
    <w:rsid w:val="00616F80"/>
    <w:rsid w:val="00623D59"/>
    <w:rsid w:val="00651AB6"/>
    <w:rsid w:val="006C7FFD"/>
    <w:rsid w:val="006D114C"/>
    <w:rsid w:val="007309DD"/>
    <w:rsid w:val="00751FBD"/>
    <w:rsid w:val="00786387"/>
    <w:rsid w:val="007A0320"/>
    <w:rsid w:val="007C3CDC"/>
    <w:rsid w:val="007E345D"/>
    <w:rsid w:val="007E3F46"/>
    <w:rsid w:val="008411A5"/>
    <w:rsid w:val="00843667"/>
    <w:rsid w:val="008512FA"/>
    <w:rsid w:val="00895851"/>
    <w:rsid w:val="008D3160"/>
    <w:rsid w:val="008D3C35"/>
    <w:rsid w:val="008F0C7D"/>
    <w:rsid w:val="00941899"/>
    <w:rsid w:val="009465D3"/>
    <w:rsid w:val="009A536F"/>
    <w:rsid w:val="009A7280"/>
    <w:rsid w:val="009C0B1A"/>
    <w:rsid w:val="009D06B6"/>
    <w:rsid w:val="009E0542"/>
    <w:rsid w:val="009E24A1"/>
    <w:rsid w:val="009F38A0"/>
    <w:rsid w:val="00A169AE"/>
    <w:rsid w:val="00A17664"/>
    <w:rsid w:val="00A63AA3"/>
    <w:rsid w:val="00A901A2"/>
    <w:rsid w:val="00AB651B"/>
    <w:rsid w:val="00AE08D3"/>
    <w:rsid w:val="00B02CDF"/>
    <w:rsid w:val="00B84344"/>
    <w:rsid w:val="00BE48B4"/>
    <w:rsid w:val="00BF0564"/>
    <w:rsid w:val="00BF2395"/>
    <w:rsid w:val="00BF2EDB"/>
    <w:rsid w:val="00BF6E28"/>
    <w:rsid w:val="00C132E5"/>
    <w:rsid w:val="00C3132A"/>
    <w:rsid w:val="00C32D24"/>
    <w:rsid w:val="00C648D9"/>
    <w:rsid w:val="00C811E7"/>
    <w:rsid w:val="00C95E9A"/>
    <w:rsid w:val="00CC04CB"/>
    <w:rsid w:val="00CE1987"/>
    <w:rsid w:val="00CE6383"/>
    <w:rsid w:val="00CF1403"/>
    <w:rsid w:val="00D16F83"/>
    <w:rsid w:val="00D40395"/>
    <w:rsid w:val="00D8305A"/>
    <w:rsid w:val="00D900F4"/>
    <w:rsid w:val="00DA0D0D"/>
    <w:rsid w:val="00DB6EE7"/>
    <w:rsid w:val="00DE0D62"/>
    <w:rsid w:val="00E1622F"/>
    <w:rsid w:val="00E16D58"/>
    <w:rsid w:val="00E659E7"/>
    <w:rsid w:val="00E73AB2"/>
    <w:rsid w:val="00E81B16"/>
    <w:rsid w:val="00E81F29"/>
    <w:rsid w:val="00EB280C"/>
    <w:rsid w:val="00F21014"/>
    <w:rsid w:val="00F43C96"/>
    <w:rsid w:val="00F558FB"/>
    <w:rsid w:val="00F71BFF"/>
    <w:rsid w:val="00F93D8C"/>
    <w:rsid w:val="00FC58C3"/>
    <w:rsid w:val="00FF2E0F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88C57F"/>
  <w15:docId w15:val="{A8A0EFB1-C387-4C8C-B940-29537A4A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CB9"/>
    <w:pPr>
      <w:widowControl w:val="0"/>
      <w:spacing w:after="120"/>
    </w:pPr>
    <w:rPr>
      <w:rFonts w:ascii="Verdana" w:hAnsi="Verdana"/>
      <w:snapToGrid w:val="0"/>
      <w:sz w:val="22"/>
      <w:lang w:val="en-US"/>
    </w:rPr>
  </w:style>
  <w:style w:type="paragraph" w:styleId="Ttulo1">
    <w:name w:val="heading 1"/>
    <w:basedOn w:val="Nivell1"/>
    <w:next w:val="Normal"/>
    <w:qFormat/>
    <w:rsid w:val="00503CB9"/>
    <w:pPr>
      <w:ind w:firstLine="0"/>
      <w:outlineLvl w:val="0"/>
    </w:pPr>
    <w:rPr>
      <w:sz w:val="36"/>
    </w:rPr>
  </w:style>
  <w:style w:type="paragraph" w:styleId="Ttulo2">
    <w:name w:val="heading 2"/>
    <w:basedOn w:val="Nivell2"/>
    <w:next w:val="Normal"/>
    <w:autoRedefine/>
    <w:qFormat/>
    <w:rsid w:val="001E5E62"/>
    <w:pPr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503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u w:val="single"/>
    </w:rPr>
  </w:style>
  <w:style w:type="paragraph" w:styleId="Ttulo4">
    <w:name w:val="heading 4"/>
    <w:basedOn w:val="Normal"/>
    <w:next w:val="Normal"/>
    <w:qFormat/>
    <w:rsid w:val="00503CB9"/>
    <w:pPr>
      <w:jc w:val="center"/>
      <w:outlineLvl w:val="3"/>
    </w:pPr>
    <w:rPr>
      <w:b/>
      <w:sz w:val="32"/>
      <w:szCs w:val="32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lang w:val="es-ES_tradnl"/>
    </w:rPr>
  </w:style>
  <w:style w:type="paragraph" w:styleId="Sangra2detindependiente">
    <w:name w:val="Body Text Indent 2"/>
    <w:basedOn w:val="Normal"/>
    <w:pPr>
      <w:ind w:left="708"/>
    </w:pPr>
    <w:rPr>
      <w:rFonts w:ascii="Arial" w:hAnsi="Arial" w:cs="Arial"/>
      <w:lang w:val="ca-ES"/>
    </w:rPr>
  </w:style>
  <w:style w:type="paragraph" w:styleId="Sangra3detindependiente">
    <w:name w:val="Body Text Indent 3"/>
    <w:basedOn w:val="Normal"/>
    <w:pPr>
      <w:ind w:left="2124"/>
      <w:jc w:val="both"/>
    </w:pPr>
    <w:rPr>
      <w:rFonts w:ascii="Arial" w:hAnsi="Arial" w:cs="Arial"/>
      <w:lang w:val="ca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ivell1">
    <w:name w:val="Nivell1"/>
    <w:basedOn w:val="Normal"/>
    <w:rsid w:val="00503CB9"/>
    <w:pPr>
      <w:pageBreakBefore/>
      <w:widowControl/>
      <w:pBdr>
        <w:bottom w:val="thickThinSmallGap" w:sz="24" w:space="1" w:color="808000"/>
      </w:pBdr>
      <w:spacing w:before="120" w:after="480"/>
      <w:ind w:firstLine="709"/>
    </w:pPr>
    <w:rPr>
      <w:rFonts w:ascii="Copperplate Gothic Bold" w:hAnsi="Copperplate Gothic Bold"/>
      <w:b/>
      <w:smallCaps/>
      <w:snapToGrid/>
      <w:spacing w:val="20"/>
      <w:sz w:val="44"/>
      <w:lang w:val="ca-ES"/>
    </w:rPr>
  </w:style>
  <w:style w:type="paragraph" w:customStyle="1" w:styleId="Estilo1">
    <w:name w:val="Estilo1"/>
    <w:basedOn w:val="Ttulo4"/>
    <w:rPr>
      <w:sz w:val="24"/>
    </w:rPr>
  </w:style>
  <w:style w:type="paragraph" w:customStyle="1" w:styleId="Nivell2">
    <w:name w:val="Nivell2"/>
    <w:basedOn w:val="Ttulo1"/>
    <w:rsid w:val="00503CB9"/>
    <w:pPr>
      <w:keepNext/>
      <w:pageBreakBefore w:val="0"/>
      <w:pBdr>
        <w:bottom w:val="double" w:sz="12" w:space="1" w:color="808000"/>
      </w:pBdr>
      <w:spacing w:after="240"/>
    </w:pPr>
    <w:rPr>
      <w:b w:val="0"/>
      <w:i/>
      <w:spacing w:val="0"/>
      <w:sz w:val="32"/>
    </w:rPr>
  </w:style>
  <w:style w:type="paragraph" w:styleId="Prrafodelista">
    <w:name w:val="List Paragraph"/>
    <w:basedOn w:val="Normal"/>
    <w:uiPriority w:val="34"/>
    <w:qFormat/>
    <w:rsid w:val="0054189D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C95E9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95E9A"/>
    <w:rPr>
      <w:rFonts w:ascii="Tahoma" w:hAnsi="Tahoma" w:cs="Tahoma"/>
      <w:snapToGrid w:val="0"/>
      <w:sz w:val="16"/>
      <w:szCs w:val="16"/>
      <w:lang w:val="en-US"/>
    </w:rPr>
  </w:style>
  <w:style w:type="table" w:styleId="Tablaconcuadrcula">
    <w:name w:val="Table Grid"/>
    <w:basedOn w:val="Tablanormal"/>
    <w:rsid w:val="004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3D5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36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6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3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57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23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4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1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0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53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9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1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28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88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41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43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1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33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13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9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35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21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05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65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77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29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59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82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86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328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4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11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2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91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.blanco@fje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avier\Datos%20de%20programa\Microsoft\Plantillas\XavierPlantillas\FUNIMG02%20Plantilla%20word%2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24CAD-37DE-4860-813C-E3C6ADE8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FUNIMG02 Plantilla word </Template>
  <TotalTime>230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Avaluació i promoció d’alumnes</vt:lpstr>
    </vt:vector>
  </TitlesOfParts>
  <Company>Personal</Company>
  <LinksUpToDate>false</LinksUpToDate>
  <CharactersWithSpaces>1639</CharactersWithSpaces>
  <SharedDoc>false</SharedDoc>
  <HLinks>
    <vt:vector size="6" baseType="variant">
      <vt:variant>
        <vt:i4>1638520</vt:i4>
      </vt:variant>
      <vt:variant>
        <vt:i4>0</vt:i4>
      </vt:variant>
      <vt:variant>
        <vt:i4>0</vt:i4>
      </vt:variant>
      <vt:variant>
        <vt:i4>5</vt:i4>
      </vt:variant>
      <vt:variant>
        <vt:lpwstr>mailto:pedro.blanco@fje.edu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Avaluació i promoció d’alumnes</dc:title>
  <dc:creator>Pedro José Blanco Andrés</dc:creator>
  <cp:lastModifiedBy>Pedro José Blanco Andrés</cp:lastModifiedBy>
  <cp:revision>14</cp:revision>
  <cp:lastPrinted>2011-09-16T15:45:00Z</cp:lastPrinted>
  <dcterms:created xsi:type="dcterms:W3CDTF">2019-09-19T06:44:00Z</dcterms:created>
  <dcterms:modified xsi:type="dcterms:W3CDTF">2021-04-08T16:38:00Z</dcterms:modified>
</cp:coreProperties>
</file>